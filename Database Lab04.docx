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27B4CA">
      <w:pPr>
        <w:rPr>
          <w:rFonts w:hint="eastAsia" w:ascii="Times New Roman" w:hAnsi="Times New Roman" w:eastAsia="微软雅黑" w:cs="Times New Roman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Data Base</w:t>
      </w:r>
      <w:r>
        <w:rPr>
          <w:rFonts w:hint="eastAsia" w:ascii="Times New Roman" w:hAnsi="Times New Roman" w:cs="Times New Roman"/>
          <w:sz w:val="24"/>
          <w:szCs w:val="24"/>
          <w:lang w:val="en-US" w:eastAsia="zh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Lab0</w:t>
      </w:r>
      <w:r>
        <w:rPr>
          <w:rFonts w:hint="eastAsia" w:ascii="Times New Roman" w:hAnsi="Times New Roman" w:cs="Times New Roman"/>
          <w:sz w:val="24"/>
          <w:szCs w:val="24"/>
          <w:lang w:val="en-US" w:eastAsia="zh"/>
          <w:woUserID w:val="1"/>
        </w:rPr>
        <w:t>4</w:t>
      </w:r>
    </w:p>
    <w:p w14:paraId="03F65A3D"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Group members: Liang Haoxuan, Liu Sihan, Wang Changpeng</w:t>
      </w:r>
    </w:p>
    <w:p w14:paraId="343F47BB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mc:AlternateContent>
          <mc:Choice Requires="wps">
            <w:drawing>
              <wp:inline distT="0" distB="0" distL="114300" distR="114300">
                <wp:extent cx="5274310" cy="0"/>
                <wp:effectExtent l="0" t="4445" r="6350" b="6985"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431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415.3pt;" filled="f" stroked="t" coordsize="21600,21600" o:gfxdata="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u5UhjQAAAAAgEAAA8AAAAAAAAAAQAgAAAAIgAAAGRycy9kb3ducmV2LnhtbFBLAQIUABQAAAAI&#10;AIdO4kA2ACW+9QEAAOQDAAAOAAAAAAAAAAEAIAAAAB8BAABkcnMvZTJvRG9jLnhtbFBLBQYAAAAA&#10;BgAGAFkBAACGBQAAAAA=&#10;">
                <v:fill on="f" focussize="0,0"/>
                <v:stroke weight="0.5pt" color="#000000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5080F0F3"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Basic Tasks</w:t>
      </w:r>
    </w:p>
    <w:p w14:paraId="32221311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>1/2/3/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drawing>
          <wp:inline distT="0" distB="0" distL="114300" distR="114300">
            <wp:extent cx="5266690" cy="5732780"/>
            <wp:effectExtent l="0" t="0" r="1016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"/>
                    <a:srcRect t="947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B706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</w:p>
    <w:p w14:paraId="1DAE2098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</w:p>
    <w:p w14:paraId="73CC95AC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</w:p>
    <w:p w14:paraId="4A7A68C9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</w:p>
    <w:p w14:paraId="0A405293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</w:p>
    <w:p w14:paraId="1485999B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</w:p>
    <w:p w14:paraId="2FBA01D0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</w:p>
    <w:p w14:paraId="1087E568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>4/</w:t>
      </w:r>
    </w:p>
    <w:p w14:paraId="637EB1B7">
      <w:pPr>
        <w:jc w:val="both"/>
        <w:rPr>
          <w:rFonts w:hint="eastAsia"/>
          <w:lang w:val="en-US" w:eastAsia="zh"/>
        </w:rPr>
      </w:pPr>
      <w:r>
        <w:rPr>
          <w:rFonts w:hint="eastAsia"/>
          <w:lang w:val="en-US" w:eastAsia="zh"/>
          <w:woUserID w:val="1"/>
        </w:rPr>
        <w:t>a/</w:t>
      </w:r>
      <w:r>
        <w:rPr>
          <w:rFonts w:hint="eastAsia"/>
          <w:lang w:val="en-US" w:eastAsia="zh"/>
        </w:rPr>
        <w:drawing>
          <wp:inline distT="0" distB="0" distL="114300" distR="114300">
            <wp:extent cx="5269230" cy="3500120"/>
            <wp:effectExtent l="0" t="0" r="762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EA71">
      <w:pPr>
        <w:jc w:val="both"/>
        <w:rPr>
          <w:rFonts w:hint="eastAsia"/>
          <w:lang w:val="en-US" w:eastAsia="zh"/>
        </w:rPr>
      </w:pPr>
      <w:r>
        <w:rPr>
          <w:rFonts w:hint="eastAsia"/>
          <w:lang w:val="en-US" w:eastAsia="zh"/>
          <w:woUserID w:val="1"/>
        </w:rPr>
        <w:t>b/</w:t>
      </w:r>
      <w:r>
        <w:rPr>
          <w:rFonts w:hint="eastAsia"/>
          <w:lang w:val="en-US" w:eastAsia="zh"/>
        </w:rPr>
        <w:drawing>
          <wp:inline distT="0" distB="0" distL="114300" distR="114300">
            <wp:extent cx="5267325" cy="2478405"/>
            <wp:effectExtent l="0" t="0" r="9525" b="171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CABE">
      <w:pPr>
        <w:jc w:val="both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c/</w:t>
      </w:r>
      <w:r>
        <w:rPr>
          <w:rFonts w:hint="eastAsia"/>
          <w:lang w:val="en-US" w:eastAsia="zh"/>
          <w:woUserID w:val="1"/>
        </w:rPr>
        <w:drawing>
          <wp:inline distT="0" distB="0" distL="114300" distR="114300">
            <wp:extent cx="5267960" cy="2682875"/>
            <wp:effectExtent l="0" t="0" r="889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B4ED">
      <w:pPr>
        <w:jc w:val="both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d/</w:t>
      </w:r>
      <w:r>
        <w:rPr>
          <w:rFonts w:hint="eastAsia"/>
          <w:lang w:val="en-US" w:eastAsia="zh"/>
          <w:woUserID w:val="1"/>
        </w:rPr>
        <w:drawing>
          <wp:inline distT="0" distB="0" distL="114300" distR="114300">
            <wp:extent cx="5267960" cy="2496185"/>
            <wp:effectExtent l="0" t="0" r="8890" b="184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0C59">
      <w:pPr>
        <w:jc w:val="both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e/</w:t>
      </w:r>
      <w:r>
        <w:rPr>
          <w:rFonts w:hint="eastAsia"/>
          <w:lang w:val="en-US" w:eastAsia="zh"/>
          <w:woUserID w:val="1"/>
        </w:rPr>
        <w:drawing>
          <wp:inline distT="0" distB="0" distL="114300" distR="114300">
            <wp:extent cx="5269865" cy="1597660"/>
            <wp:effectExtent l="0" t="0" r="6985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3395">
      <w:pPr>
        <w:jc w:val="both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f/</w:t>
      </w:r>
      <w:r>
        <w:rPr>
          <w:rFonts w:hint="eastAsia"/>
          <w:lang w:val="en-US" w:eastAsia="zh"/>
          <w:woUserID w:val="1"/>
        </w:rPr>
        <w:drawing>
          <wp:inline distT="0" distB="0" distL="114300" distR="114300">
            <wp:extent cx="5267960" cy="1056640"/>
            <wp:effectExtent l="0" t="0" r="8890" b="1016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703C"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"/>
        </w:rPr>
        <mc:AlternateContent>
          <mc:Choice Requires="wps">
            <w:drawing>
              <wp:inline distT="0" distB="0" distL="114300" distR="114300">
                <wp:extent cx="5274310" cy="0"/>
                <wp:effectExtent l="0" t="4445" r="6350" b="6985"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431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415.3pt;" filled="f" stroked="t" coordsize="21600,21600" o:gfxdata="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7lSGNAAAAACAQAADwAAAAAAAAABACAAAAAiAAAAZHJzL2Rvd25yZXYueG1sUEsBAhQAFAAAAAgA&#10;h07iQAAXaWf0AQAA5AMAAA4AAAAAAAAAAQAgAAAAHwEAAGRycy9lMm9Eb2MueG1sUEsFBgAAAAAG&#10;AAYAWQEAAIUFAAAAAA==&#10;">
                <v:fill on="f" focussize="0,0"/>
                <v:stroke weight="0.5pt" color="#000000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5EB68192"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Medium Tasks</w:t>
      </w:r>
    </w:p>
    <w:p w14:paraId="3777DDE2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>5/</w:t>
      </w:r>
    </w:p>
    <w:p w14:paraId="2DB52269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CREATE TABLE CUSTOMER (  </w:t>
      </w:r>
    </w:p>
    <w:p w14:paraId="672F0994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custId DECIMAL(10) PRIMARY KEY,  </w:t>
      </w:r>
    </w:p>
    <w:p w14:paraId="5935E34C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address VARCHAR(30),  </w:t>
      </w:r>
    </w:p>
    <w:p w14:paraId="7EE0F12E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city VARCHAR(20),  </w:t>
      </w:r>
    </w:p>
    <w:p w14:paraId="35F17BBA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custTypeCd VARCHAR(1) NOT NULL,  </w:t>
      </w:r>
    </w:p>
    <w:p w14:paraId="3A67F4BA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fedId VARCHAR(12) NOT NULL,  </w:t>
      </w:r>
    </w:p>
    <w:p w14:paraId="3660EB1B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postalCode VARCHAR(10),  </w:t>
      </w:r>
    </w:p>
    <w:p w14:paraId="11EB75A9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state VARCHAR(20)  </w:t>
      </w:r>
    </w:p>
    <w:p w14:paraId="474D2795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);  </w:t>
      </w:r>
    </w:p>
    <w:p w14:paraId="466530B0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</w:p>
    <w:p w14:paraId="6A3D2E2C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CREATE TABLE BRANCH (  </w:t>
      </w:r>
    </w:p>
    <w:p w14:paraId="77B4C789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branchId DECIMAL(10) PRIMARY KEY,  </w:t>
      </w:r>
    </w:p>
    <w:p w14:paraId="288782E9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address VARCHAR(30),  </w:t>
      </w:r>
    </w:p>
    <w:p w14:paraId="04430203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city VARCHAR(20),  </w:t>
      </w:r>
    </w:p>
    <w:p w14:paraId="6DD9910A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name VARCHAR(20) NOT NULL,  </w:t>
      </w:r>
    </w:p>
    <w:p w14:paraId="6287AFB8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state VARCHAR(12),  </w:t>
      </w:r>
    </w:p>
    <w:p w14:paraId="71517D62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zipCode VARCHAR(10)  </w:t>
      </w:r>
    </w:p>
    <w:p w14:paraId="49B3BDFE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);  </w:t>
      </w:r>
    </w:p>
    <w:p w14:paraId="52BF6B09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</w:p>
    <w:p w14:paraId="370EB255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</w:p>
    <w:p w14:paraId="5F4CD3B8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CREATE TABLE DEPARTMENT (  </w:t>
      </w:r>
    </w:p>
    <w:p w14:paraId="5E50F60E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deptId DECIMAL(10) PRIMARY KEY,  </w:t>
      </w:r>
    </w:p>
    <w:p w14:paraId="13791549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name VARCHAR(20) NOT NULL  </w:t>
      </w:r>
    </w:p>
    <w:p w14:paraId="1C85F13C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);  </w:t>
      </w:r>
    </w:p>
    <w:p w14:paraId="47A944CA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</w:p>
    <w:p w14:paraId="598F59D6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</w:p>
    <w:p w14:paraId="5CAAB3C0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CREATE TABLE EMPLOYEE (  </w:t>
      </w:r>
    </w:p>
    <w:p w14:paraId="092A2290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empId DECIMAL(10) PRIMARY KEY,  </w:t>
      </w:r>
    </w:p>
    <w:p w14:paraId="0CD8F283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endDate DATE,  </w:t>
      </w:r>
    </w:p>
    <w:p w14:paraId="1C7E535E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firstName VARCHAR(20) NOT NULL,  </w:t>
      </w:r>
    </w:p>
    <w:p w14:paraId="5D42CC1A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lastName VARCHAR(20) NOT NULL,  </w:t>
      </w:r>
    </w:p>
    <w:p w14:paraId="433726DE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startDate DATE,  </w:t>
      </w:r>
    </w:p>
    <w:p w14:paraId="1698EC8C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title VARCHAR(20),  </w:t>
      </w:r>
    </w:p>
    <w:p w14:paraId="49B7EF6E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assignedBranchId DECIMAL(10),  </w:t>
      </w:r>
    </w:p>
    <w:p w14:paraId="5D0C24DE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deptId DECIMAL(10),  </w:t>
      </w:r>
    </w:p>
    <w:p w14:paraId="71CF8F29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superiorEmpId DECIMAL(10),  </w:t>
      </w:r>
    </w:p>
    <w:p w14:paraId="08C2C8FE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FOREIGN KEY (assignedBranchId) REFERENCES BRANCH (branchId),  </w:t>
      </w:r>
    </w:p>
    <w:p w14:paraId="7EC0A602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FOREIGN KEY (deptId) REFERENCES DEPARTMENT (deptId),  </w:t>
      </w:r>
    </w:p>
    <w:p w14:paraId="0AF06C45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FOREIGN KEY (superiorEmpId) REFERENCES EMPLOYEE (empId)  </w:t>
      </w:r>
    </w:p>
    <w:p w14:paraId="24E32861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);  </w:t>
      </w:r>
    </w:p>
    <w:p w14:paraId="1E65EB7E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</w:p>
    <w:p w14:paraId="3E214D17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CREATE TABLE PRODUCT_TYPE (  </w:t>
      </w:r>
    </w:p>
    <w:p w14:paraId="242F56C8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productTypeCd VARCHAR(255) PRIMARY KEY,  </w:t>
      </w:r>
    </w:p>
    <w:p w14:paraId="467F8E81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name VARCHAR(50)  </w:t>
      </w:r>
    </w:p>
    <w:p w14:paraId="73EA45A2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>);</w:t>
      </w:r>
    </w:p>
    <w:p w14:paraId="79062C7B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</w:p>
    <w:p w14:paraId="0D718F0E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CREATE TABLE PRODUCT (  </w:t>
      </w:r>
    </w:p>
    <w:p w14:paraId="101FA0CD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productCd VARCHAR(10) PRIMARY KEY,  </w:t>
      </w:r>
    </w:p>
    <w:p w14:paraId="73EA9B73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dateOffered DATE,  </w:t>
      </w:r>
    </w:p>
    <w:p w14:paraId="53529E7B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dateRetired DATE,  </w:t>
      </w:r>
    </w:p>
    <w:p w14:paraId="6077810C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name VARCHAR(50) NOT NULL,  </w:t>
      </w:r>
    </w:p>
    <w:p w14:paraId="3326EBE8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productTypeCd VARCHAR(255),  </w:t>
      </w:r>
    </w:p>
    <w:p w14:paraId="39B19915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FOREIGN KEY (productTypeCd) REFERENCES PRODUCT_TYPE (productTypeCd)  </w:t>
      </w:r>
    </w:p>
    <w:p w14:paraId="45412CAE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);  </w:t>
      </w:r>
    </w:p>
    <w:p w14:paraId="0D3821B9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</w:p>
    <w:p w14:paraId="3F756723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</w:p>
    <w:p w14:paraId="5BFD54D0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CREATE TABLE ACCOUNT (  </w:t>
      </w:r>
    </w:p>
    <w:p w14:paraId="27B679A9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accountId INT PRIMARY KEY,  </w:t>
      </w:r>
    </w:p>
    <w:p w14:paraId="17025126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availBalance DECIMAL(14, 2),  </w:t>
      </w:r>
    </w:p>
    <w:p w14:paraId="3B206BC6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closeDate DATE,  </w:t>
      </w:r>
    </w:p>
    <w:p w14:paraId="2C3D8400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lastActivityDate DATE,  </w:t>
      </w:r>
    </w:p>
    <w:p w14:paraId="383F691B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openDate DATE NOT NULL,  </w:t>
      </w:r>
    </w:p>
    <w:p w14:paraId="38112571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pendingBalance DECIMAL(14, 2),  </w:t>
      </w:r>
    </w:p>
    <w:p w14:paraId="7F557680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status VARCHAR(10),  </w:t>
      </w:r>
    </w:p>
    <w:p w14:paraId="78C1A078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custId DECIMAL(10),  </w:t>
      </w:r>
    </w:p>
    <w:p w14:paraId="4CAD1B41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openBranchId DECIMAL(10) NOT NULL,  </w:t>
      </w:r>
    </w:p>
    <w:p w14:paraId="6A70F625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openEmpId DECIMAL(10) NOT NULL,  </w:t>
      </w:r>
    </w:p>
    <w:p w14:paraId="1F146C33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productCD VARCHAR(10) NOT NULL,  </w:t>
      </w:r>
    </w:p>
    <w:p w14:paraId="51EB26CE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FOREIGN KEY (custId) REFERENCES CUSTOMER (custId),  </w:t>
      </w:r>
    </w:p>
    <w:p w14:paraId="53AA4F57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FOREIGN KEY (openBranchId) REFERENCES BRANCH (branchId),  </w:t>
      </w:r>
    </w:p>
    <w:p w14:paraId="30BC12FC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FOREIGN KEY (openEmpId) REFERENCES EMPLOYEE (empId),  </w:t>
      </w:r>
    </w:p>
    <w:p w14:paraId="6DD06EA4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FOREIGN KEY (productCD) REFERENCES PRODUCT (productCd)</w:t>
      </w:r>
    </w:p>
    <w:p w14:paraId="714932DF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);  </w:t>
      </w:r>
    </w:p>
    <w:p w14:paraId="0B68BCDD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</w:p>
    <w:p w14:paraId="45B24E90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CREATE TABLE ACC_TRANSACTION (  </w:t>
      </w:r>
    </w:p>
    <w:p w14:paraId="4BC3CE7C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txinId INT PRIMARY KEY,  </w:t>
      </w:r>
    </w:p>
    <w:p w14:paraId="15F1B357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amount DECIMAL(14, 2) NOT NULL,  </w:t>
      </w:r>
    </w:p>
    <w:p w14:paraId="6D33E699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fundsAvailDate TIMESTAMP NOT NULL,  </w:t>
      </w:r>
    </w:p>
    <w:p w14:paraId="218ABAB3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txin_Date TIMESTAMP NOT NULL,  </w:t>
      </w:r>
    </w:p>
    <w:p w14:paraId="14CBCD95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txinTypeCd VARCHAR(10),  </w:t>
      </w:r>
    </w:p>
    <w:p w14:paraId="42BA4A0A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accountId INT,  </w:t>
      </w:r>
    </w:p>
    <w:p w14:paraId="7E1F4F57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executionBranchId DECIMAL(10),  </w:t>
      </w:r>
    </w:p>
    <w:p w14:paraId="16B7FF44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tellerEmpId DECIMAL(10),  </w:t>
      </w:r>
    </w:p>
    <w:p w14:paraId="145DC403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FOREIGN KEY (accountId) REFERENCES ACCOUNT (accountId),  </w:t>
      </w:r>
    </w:p>
    <w:p w14:paraId="02C56680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FOREIGN KEY (executionBranchId) REFERENCES BRANCH (branchId),  </w:t>
      </w:r>
    </w:p>
    <w:p w14:paraId="05564F72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FOREIGN KEY (tellerEmpId) REFERENCES EMPLOYEE (empId)  </w:t>
      </w:r>
    </w:p>
    <w:p w14:paraId="214A1465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);  </w:t>
      </w:r>
    </w:p>
    <w:p w14:paraId="0CD47BF4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</w:p>
    <w:p w14:paraId="0034A311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CREATE TABLE BUSINESS (  </w:t>
      </w:r>
    </w:p>
    <w:p w14:paraId="359AEED2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custId DECIMAL(10) PRIMARY KEY NOT NULL,  </w:t>
      </w:r>
    </w:p>
    <w:p w14:paraId="07E31868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incorpDate DATE,  </w:t>
      </w:r>
    </w:p>
    <w:p w14:paraId="40429419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name VARCHAR(255) NOT NULL,  </w:t>
      </w:r>
    </w:p>
    <w:p w14:paraId="71E09A13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stateId VARCHAR(10) NOT NULL,  </w:t>
      </w:r>
    </w:p>
    <w:p w14:paraId="2919648F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FOREIGN KEY (custId) REFERENCES CUSTOMER (custId)  </w:t>
      </w:r>
    </w:p>
    <w:p w14:paraId="49540826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);  </w:t>
      </w:r>
    </w:p>
    <w:p w14:paraId="7EBC56E5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</w:p>
    <w:p w14:paraId="16BD5B81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CREATE TABLE INDIVIDUAL (  </w:t>
      </w:r>
    </w:p>
    <w:p w14:paraId="7ACFE24C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custId DECIMAL(10) PRIMARY KEY,  </w:t>
      </w:r>
    </w:p>
    <w:p w14:paraId="4D1BB2D0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birthDate DATE,  </w:t>
      </w:r>
    </w:p>
    <w:p w14:paraId="12E8ADAD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firstName VARCHAR(30),  </w:t>
      </w:r>
    </w:p>
    <w:p w14:paraId="2B0C8B5C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lastName VARCHAR(30),  </w:t>
      </w:r>
    </w:p>
    <w:p w14:paraId="2675E59F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FOREIGN KEY (custId) REFERENCES CUSTOMER (custId)  </w:t>
      </w:r>
    </w:p>
    <w:p w14:paraId="74C0F7DF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);  </w:t>
      </w:r>
    </w:p>
    <w:p w14:paraId="2E3FA42B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</w:p>
    <w:p w14:paraId="14DE4BE8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CREATE TABLE OFFICER (  </w:t>
      </w:r>
    </w:p>
    <w:p w14:paraId="4D31C878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officerId DECIMAL(10) PRIMARY KEY,  </w:t>
      </w:r>
    </w:p>
    <w:p w14:paraId="4194267F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endDate DATE,  </w:t>
      </w:r>
    </w:p>
    <w:p w14:paraId="7DDD7C15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firstName VARCHAR(30) NOT NULL,  </w:t>
      </w:r>
    </w:p>
    <w:p w14:paraId="2986E1E8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lastName VARCHAR(30) NOT NULL,  </w:t>
      </w:r>
    </w:p>
    <w:p w14:paraId="6F9D37D5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startDate DATE NOT NULL,  </w:t>
      </w:r>
    </w:p>
    <w:p w14:paraId="52D54335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title VARCHAR(20),  </w:t>
      </w:r>
    </w:p>
    <w:p w14:paraId="7B02ECBF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custId DECIMAL(10),  </w:t>
      </w:r>
    </w:p>
    <w:p w14:paraId="2E30DEBC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    FOREIGN KEY (custId) REFERENCES CUSTOMER (custId)  </w:t>
      </w:r>
    </w:p>
    <w:p w14:paraId="60BC055E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);  </w:t>
      </w:r>
    </w:p>
    <w:p w14:paraId="3D056DCB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</w:p>
    <w:p w14:paraId="17813E45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>SELECT table_name FROM information_schema.tables WHERE table_schema = 'public';</w:t>
      </w:r>
    </w:p>
    <w:p w14:paraId="1B130157">
      <w:pPr>
        <w:rPr>
          <w:rFonts w:hint="eastAsia" w:ascii="Times New Roman" w:hAnsi="Times New Roman" w:eastAsia="微软雅黑" w:cs="Times New Roman"/>
          <w:sz w:val="24"/>
          <w:szCs w:val="24"/>
          <w:lang w:val="en-US" w:eastAsia="z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86995</wp:posOffset>
                </wp:positionV>
                <wp:extent cx="635" cy="635"/>
                <wp:effectExtent l="0" t="0" r="0" b="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">
                          <w14:nvContentPartPr>
                            <w14:cNvPr id="9" name="墨迹 9"/>
                            <w14:cNvContentPartPr/>
                          </w14:nvContentPartPr>
                          <w14:xfrm>
                            <a:off x="3088640" y="3704590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3.2pt;margin-top:6.85pt;height:0.05pt;width:0.05pt;z-index:251660288;mso-width-relative:page;mso-height-relative:page;" coordsize="21600,21600" o:gfxdata="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">
                <v:imagedata r:id="rId12" o:title=""/>
                <o:lock v:ext="edit"/>
              </v:shape>
            </w:pict>
          </mc:Fallback>
        </mc:AlternateConten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"/>
        </w:rPr>
        <w:drawing>
          <wp:inline distT="0" distB="0" distL="114300" distR="114300">
            <wp:extent cx="5266055" cy="6818630"/>
            <wp:effectExtent l="0" t="0" r="1079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8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151C">
      <w:pPr>
        <w:rPr>
          <w:rFonts w:hint="eastAsia" w:ascii="Times New Roman" w:hAnsi="Times New Roman" w:eastAsia="微软雅黑" w:cs="Times New Roman"/>
          <w:sz w:val="24"/>
          <w:szCs w:val="24"/>
          <w:lang w:val="en-US" w:eastAsia="zh"/>
          <w:woUserID w:val="1"/>
        </w:rPr>
      </w:pPr>
      <w:bookmarkStart w:id="0" w:name="_GoBack"/>
      <w:bookmarkEnd w:id="0"/>
    </w:p>
    <w:p w14:paraId="13DF838A">
      <w:pPr>
        <w:numPr>
          <w:ilvl w:val="0"/>
          <w:numId w:val="0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mc:AlternateContent>
          <mc:Choice Requires="wps">
            <w:drawing>
              <wp:inline distT="0" distB="0" distL="114300" distR="114300">
                <wp:extent cx="5274310" cy="0"/>
                <wp:effectExtent l="0" t="4445" r="6350" b="6985"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431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415.3pt;" filled="f" stroked="t" coordsize="21600,21600" o:gfxdata="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7lSGNAAAAACAQAADwAAAAAAAAABACAAAAAiAAAAZHJzL2Rvd25yZXYueG1sUEsBAhQAFAAAAAgA&#10;h07iQAW9iQn0AQAA5AMAAA4AAAAAAAAAAQAgAAAAHwEAAGRycy9lMm9Eb2MueG1sUEsFBgAAAAAG&#10;AAYAWQEAAIUFAAAAAA==&#10;">
                <v:fill on="f" focussize="0,0"/>
                <v:stroke weight="0.5pt" color="#000000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2E11DADB">
      <w:pPr>
        <w:rPr>
          <w:rFonts w:hint="default"/>
          <w:lang w:eastAsia="zh-CN"/>
        </w:rPr>
      </w:pPr>
    </w:p>
    <w:p w14:paraId="3D0A3840">
      <w:pPr>
        <w:rPr>
          <w:rFonts w:hint="default"/>
          <w:lang w:eastAsia="zh-CN"/>
        </w:rPr>
      </w:pPr>
    </w:p>
    <w:p w14:paraId="09D424D9">
      <w:pPr>
        <w:rPr>
          <w:rFonts w:hint="default"/>
          <w:lang w:eastAsia="zh-CN"/>
        </w:rPr>
      </w:pPr>
    </w:p>
    <w:p w14:paraId="36D814A9"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3FFFF193"/>
    <w:rsid w:val="43446334"/>
    <w:rsid w:val="44A84E71"/>
    <w:rsid w:val="477DCE1E"/>
    <w:rsid w:val="573E1E21"/>
    <w:rsid w:val="5B487E91"/>
    <w:rsid w:val="5BBF4372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AA4EB9"/>
    <w:rsid w:val="6FFF37D2"/>
    <w:rsid w:val="70DE2EF1"/>
    <w:rsid w:val="7BFF6A28"/>
    <w:rsid w:val="7C5F4108"/>
    <w:rsid w:val="7EAD2407"/>
    <w:rsid w:val="7F79C282"/>
    <w:rsid w:val="7F7B6CAE"/>
    <w:rsid w:val="7FBF6DD0"/>
    <w:rsid w:val="7FCD17FE"/>
    <w:rsid w:val="7FD7E9A0"/>
    <w:rsid w:val="7FE9FBB2"/>
    <w:rsid w:val="7FFA15DF"/>
    <w:rsid w:val="8FFFA67E"/>
    <w:rsid w:val="A69E3515"/>
    <w:rsid w:val="A97F623E"/>
    <w:rsid w:val="AFBF8780"/>
    <w:rsid w:val="BDE7A6DB"/>
    <w:rsid w:val="BE7FC771"/>
    <w:rsid w:val="BEEFCB4B"/>
    <w:rsid w:val="BF273301"/>
    <w:rsid w:val="BF6FA849"/>
    <w:rsid w:val="BFE6F841"/>
    <w:rsid w:val="D5DE8897"/>
    <w:rsid w:val="DFFBF128"/>
    <w:rsid w:val="E4AF14B8"/>
    <w:rsid w:val="E7FE3684"/>
    <w:rsid w:val="EEB628A8"/>
    <w:rsid w:val="EFF161BB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customXml" Target="ink/ink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9-20T17:49:55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6858.000 23238.000,'0.000'0.000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366</Words>
  <Characters>2588</Characters>
  <Lines>0</Lines>
  <Paragraphs>0</Paragraphs>
  <TotalTime>0</TotalTime>
  <ScaleCrop>false</ScaleCrop>
  <LinksUpToDate>false</LinksUpToDate>
  <CharactersWithSpaces>3353</CharactersWithSpaces>
  <Application>WPS Office WWO_wpscloud_20241014161910-44b4ce5d68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2018-05-29T09:24:00Z</dcterms:created>
  <dc:creator>xiaomi</dc:creator>
  <cp:lastModifiedBy>AnchialC</cp:lastModifiedBy>
  <dcterms:modified xsi:type="dcterms:W3CDTF">2024-10-20T13:29:30Z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2052-12.9.0.18616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9F9D79CC6FD4C5DA3A951467AAB6C989_43</vt:lpwstr>
  </property>
</Properties>
</file>