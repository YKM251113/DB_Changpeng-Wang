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7B4CA">
      <w:pPr>
        <w:rPr>
          <w:rFonts w:hint="eastAsia" w:ascii="Times New Roman" w:hAnsi="Times New Roman" w:eastAsia="微软雅黑" w:cs="Times New Roman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 Base</w:t>
      </w:r>
      <w:r>
        <w:rPr>
          <w:rFonts w:hint="eastAsia" w:ascii="Times New Roman" w:hAnsi="Times New Roman" w:cs="Times New Roman"/>
          <w:sz w:val="24"/>
          <w:szCs w:val="24"/>
          <w:lang w:val="en-US" w:eastAsia="zh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Lab0</w:t>
      </w:r>
      <w:r>
        <w:rPr>
          <w:rFonts w:hint="eastAsia" w:ascii="Times New Roman" w:hAnsi="Times New Roman" w:cs="Times New Roman"/>
          <w:sz w:val="24"/>
          <w:szCs w:val="24"/>
          <w:lang w:val="en-US" w:eastAsia="zh"/>
          <w:woUserID w:val="1"/>
        </w:rPr>
        <w:t>4</w:t>
      </w:r>
    </w:p>
    <w:p w14:paraId="03F65A3D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Group members: Liang Haoxuan, Liu Sihan, Wang Changpeng</w:t>
      </w:r>
    </w:p>
    <w:p w14:paraId="343F47B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DYAJb71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Zlw+ecObDU8LvPP24/ff31&#10;8wutd9+/sXkWaQhYU+yVu4mHHYabmBnv2mjzn7iwXRF2fxRW7RITdHg+f/H8bEaai3tf9XAxREyv&#10;lbcsGw032mXOUMP2DSZKRqH3IfnYODY0/OLsPMMBDWBLjSfTBiKBrit30Rstr7Ux+QbGbn1lIttC&#10;HoLyZUqE+1dYTrIC7Me44hrHo1cgXznJ0j6QPI5eBc8lWCU5M4oeUbYIEOoE2pwSSamNowqyqqOO&#10;2Vp7uadmbELUXU9KzEqV2UPNL/UeBjVP15/7gvTwOJ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u5UhjQAAAAAgEAAA8AAAAAAAAAAQAgAAAAIgAAAGRycy9kb3ducmV2LnhtbFBLAQIUABQAAAAI&#10;AIdO4kA2ACW+9QEAAOQDAAAOAAAAAAAAAAEAIAAAAB8BAABkcnMvZTJvRG9jLnhtbFBLBQYAAAAA&#10;BgAGAFkBAACGBQAAAAA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080F0F3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Basic Tasks</w:t>
      </w:r>
    </w:p>
    <w:p w14:paraId="3068E56C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1/ select count(productcd) from ACCOUNT</w:t>
      </w:r>
    </w:p>
    <w:p w14:paraId="280809B6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2/ select count(accountid) from ACCOUNT where productcd = 'DHK'</w:t>
      </w:r>
    </w:p>
    <w:p w14:paraId="342ACE5E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>3/ SELECT title, COUNT(*) AS number_of_people FROM employee GROUP BY title ORDER BY number_of_people ;</w:t>
      </w:r>
    </w:p>
    <w:p w14:paraId="7957B880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  <w:woUserID w:val="1"/>
        </w:rPr>
        <w:t xml:space="preserve">4/ </w:t>
      </w:r>
      <w:bookmarkStart w:id="0" w:name="_GoBack"/>
      <w:bookmarkEnd w:id="0"/>
    </w:p>
    <w:p w14:paraId="7015703C"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AXaWf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EB68192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Medium Tasks</w:t>
      </w:r>
    </w:p>
    <w:p w14:paraId="13DF838A"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6350" b="6985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gfxdata="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7lSGNAAAAACAQAADwAAAAAAAAABACAAAAAiAAAAZHJzL2Rvd25yZXYueG1sUEsBAhQAFAAAAAgA&#10;h07iQAW9iQn0AQAA5AMAAA4AAAAAAAAAAQAgAAAAH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E11DADB">
      <w:pPr>
        <w:rPr>
          <w:rFonts w:hint="default"/>
          <w:lang w:eastAsia="zh-CN"/>
        </w:rPr>
      </w:pPr>
    </w:p>
    <w:p w14:paraId="3D0A3840">
      <w:pPr>
        <w:rPr>
          <w:rFonts w:hint="default"/>
          <w:lang w:eastAsia="zh-CN"/>
        </w:rPr>
      </w:pPr>
    </w:p>
    <w:p w14:paraId="09D424D9">
      <w:pPr>
        <w:rPr>
          <w:rFonts w:hint="default"/>
          <w:lang w:eastAsia="zh-CN"/>
        </w:rPr>
      </w:pPr>
    </w:p>
    <w:p w14:paraId="36D814A9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FFF193"/>
    <w:rsid w:val="43446334"/>
    <w:rsid w:val="44A84E71"/>
    <w:rsid w:val="477DCE1E"/>
    <w:rsid w:val="573E1E21"/>
    <w:rsid w:val="5B487E91"/>
    <w:rsid w:val="5BBF4372"/>
    <w:rsid w:val="5CF9550F"/>
    <w:rsid w:val="5EFEBDE8"/>
    <w:rsid w:val="5F0F8853"/>
    <w:rsid w:val="68CA2609"/>
    <w:rsid w:val="68CC1AED"/>
    <w:rsid w:val="69BB0F42"/>
    <w:rsid w:val="6A637494"/>
    <w:rsid w:val="6BCF62E6"/>
    <w:rsid w:val="6CD3A16D"/>
    <w:rsid w:val="6D535020"/>
    <w:rsid w:val="6E5F49A6"/>
    <w:rsid w:val="6FAA4EB9"/>
    <w:rsid w:val="6FFF37D2"/>
    <w:rsid w:val="70DE2EF1"/>
    <w:rsid w:val="7BFF6A28"/>
    <w:rsid w:val="7C5F4108"/>
    <w:rsid w:val="7DDA19DA"/>
    <w:rsid w:val="7EAD2407"/>
    <w:rsid w:val="7F79C282"/>
    <w:rsid w:val="7F7B6CAE"/>
    <w:rsid w:val="7FBF6DD0"/>
    <w:rsid w:val="7FCD17FE"/>
    <w:rsid w:val="7FD7E9A0"/>
    <w:rsid w:val="7FE9FBB2"/>
    <w:rsid w:val="7FFA15DF"/>
    <w:rsid w:val="8FFFA67E"/>
    <w:rsid w:val="A69E3515"/>
    <w:rsid w:val="A97F623E"/>
    <w:rsid w:val="AFBF8780"/>
    <w:rsid w:val="BE7FC771"/>
    <w:rsid w:val="BEEFCB4B"/>
    <w:rsid w:val="BF273301"/>
    <w:rsid w:val="BF6FA849"/>
    <w:rsid w:val="BFE6F841"/>
    <w:rsid w:val="D5DE8897"/>
    <w:rsid w:val="DBF7ED33"/>
    <w:rsid w:val="DFFBF128"/>
    <w:rsid w:val="E4AF14B8"/>
    <w:rsid w:val="E7BBBB5A"/>
    <w:rsid w:val="E7FE3684"/>
    <w:rsid w:val="EEB628A8"/>
    <w:rsid w:val="EF7B7274"/>
    <w:rsid w:val="EFF161BB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WWO_wpscloud_20240924172434-ba01a16e6a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2018-05-29T09:24:00Z</dcterms:created>
  <dc:creator>xiaomi</dc:creator>
  <cp:lastModifiedBy>AnchialC</cp:lastModifiedBy>
  <dcterms:modified xsi:type="dcterms:W3CDTF">2024-10-11T15:47:37Z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2052-12.9.0.18580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CBC1F5A574983FDA19D80867F06FB606_43</vt:lpwstr>
  </property>
</Properties>
</file>